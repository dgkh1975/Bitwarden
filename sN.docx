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1F0C78" w:rsidRDefault="00E95E17" w:rsidP="002718EA">
            <w:pPr>
              <w:pStyle w:val="Initials"/>
              <w:ind w:left="720"/>
              <w:jc w:val="left"/>
              <w:rPr>
                <w:lang w:val="es-ES"/>
              </w:rPr>
            </w:pPr>
            <w:bookmarkStart w:id="0" w:name="_GoBack"/>
            <w:bookmarkEnd w:id="0"/>
            <w:r w:rsidRPr="00906BEE"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EF084FC" wp14:editId="4C2AA611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-478155</wp:posOffset>
                      </wp:positionV>
                      <wp:extent cx="6466840" cy="1810385"/>
                      <wp:effectExtent l="0" t="0" r="0" b="0"/>
                      <wp:wrapNone/>
                      <wp:docPr id="1" name="Grupo 1" title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6840" cy="1810385"/>
                                <a:chOff x="-6353" y="0"/>
                                <a:chExt cx="6470278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1" y="419100"/>
                                  <a:ext cx="5330454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-6353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0797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027150" id="Grupo 1" o:spid="_x0000_s1026" alt="Título: Gráficos de encabezado" style="position:absolute;margin-left:-.45pt;margin-top:-37.65pt;width:509.2pt;height:142.55pt;z-index:-251657216;mso-position-vertical-relative:page" coordorigin="-63" coordsize="64702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">
                      <v:rect id="Rectángulo rojo" o:spid="_x0000_s1027" style="position:absolute;left:11334;top:4191;width:5330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left:-63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07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B0829" w:rsidRPr="004B0829">
              <w:rPr>
                <w:lang w:val="es-ES"/>
              </w:rPr>
              <w:t xml:space="preserve"> </w:t>
            </w:r>
            <w:sdt>
              <w:sdtPr>
                <w:alias w:val="Iniciales:"/>
                <w:tag w:val="Iniciales:"/>
                <w:id w:val="477349409"/>
                <w:placeholder>
                  <w:docPart w:val="034969DCC7B14FE68C504F70EAEF8C2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4B0829" w:rsidRPr="004B0829">
                  <w:rPr>
                    <w:lang w:val="es-ES"/>
                  </w:rPr>
                  <w:t>sN</w:t>
                </w:r>
              </w:sdtContent>
            </w:sdt>
          </w:p>
          <w:p w:rsidR="00A50939" w:rsidRPr="00906BEE" w:rsidRDefault="0010309D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C9E27C5AEB7449EEBEF524C30F265F1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sdt>
            <w:sdtPr>
              <w:alias w:val="Escriba el objetivo:"/>
              <w:tag w:val="Escriba el objetivo:"/>
              <w:id w:val="-1216425596"/>
              <w:placeholder>
                <w:docPart w:val="E9F9EF7C4E354157BE9C94B3359EDA33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rPr>
                    <w:lang w:bidi="es-ES"/>
                  </w:rPr>
                  <w:t>Para empezar, haga clic en el texto de marcador de posición y empiece a escribir. Sea breve: una o dos frases.</w:t>
                </w:r>
              </w:p>
              <w:p w:rsidR="002C2CDD" w:rsidRPr="00906BEE" w:rsidRDefault="00823C54" w:rsidP="007569C1">
                <w:r w:rsidRPr="00823C54">
                  <w:rPr>
                    <w:lang w:bidi="es-ES"/>
                  </w:rPr>
                  <w:t>Haga doble clic en las celdas de la tabla del pie de página para agregar la información de contacto (o elimine las columnas que no desee).</w:t>
                </w:r>
              </w:p>
            </w:sdtContent>
          </w:sdt>
          <w:p w:rsidR="002C2CDD" w:rsidRPr="00906BEE" w:rsidRDefault="0010309D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35461ECF207D4F958B107377560849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sdt>
            <w:sdtPr>
              <w:alias w:val="Escriba las aptitudes:"/>
              <w:tag w:val="Escriba las aptitudes:"/>
              <w:id w:val="929707386"/>
              <w:placeholder>
                <w:docPart w:val="07FBC9AD654F49C5AAABA78C9666BDEE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rPr>
                    <w:lang w:bidi="es-ES"/>
                  </w:rPr>
                  <w:t>explique en qué es especialmente bueno. ¿Qué es lo que lo diferencia? Use su propio idioma, no jergas.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503"/>
            </w:tblGrid>
            <w:tr w:rsidR="00C612DA" w:rsidRPr="00906BEE" w:rsidTr="00D70311">
              <w:trPr>
                <w:trHeight w:hRule="exact" w:val="1296"/>
              </w:trPr>
              <w:tc>
                <w:tcPr>
                  <w:tcW w:w="6503" w:type="dxa"/>
                  <w:vAlign w:val="center"/>
                </w:tcPr>
                <w:p w:rsidR="00C612DA" w:rsidRPr="00906BEE" w:rsidRDefault="0010309D" w:rsidP="00C612DA">
                  <w:pPr>
                    <w:pStyle w:val="Ttulo1"/>
                    <w:outlineLvl w:val="0"/>
                  </w:pPr>
                  <w:sdt>
                    <w:sdtPr>
                      <w:rPr>
                        <w:lang w:bidi="es-ES"/>
                      </w:rPr>
                      <w:alias w:val="Escriba su nombre:"/>
                      <w:tag w:val="Escriba su nombre:"/>
                      <w:id w:val="1413195308"/>
                      <w:placeholder>
                        <w:docPart w:val="C83610E31EDB4778B33933D8C21EF42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3149">
                        <w:rPr>
                          <w:lang w:bidi="es-ES"/>
                        </w:rPr>
                        <w:t>Usuario de Windows</w:t>
                      </w:r>
                    </w:sdtContent>
                  </w:sdt>
                </w:p>
                <w:p w:rsidR="00906BEE" w:rsidRPr="00906BEE" w:rsidRDefault="0010309D" w:rsidP="00906BEE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83681269"/>
                      <w:placeholder>
                        <w:docPart w:val="951BB4224B1744FA9C3E9D06F8114F1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 w:rsidRPr="00906BEE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D16CEA2CD8B14B5A802B0BFEBFB57BC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906BEE" w:rsidRDefault="0010309D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3E94E0A92A7B476EA25E87F1CB89D200"/>
                </w:placeholder>
                <w:temporary/>
                <w:showingPlcHdr/>
                <w15:appearance w15:val="hidden"/>
              </w:sdtPr>
              <w:sdtEndPr/>
              <w:sdtContent>
                <w:r w:rsidR="00104CE3" w:rsidRPr="00906BEE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C66C64" w:rsidRDefault="0010309D" w:rsidP="007569C1">
            <w:pPr>
              <w:pStyle w:val="Ttulo4"/>
              <w:rPr>
                <w:spacing w:val="-4"/>
              </w:rPr>
            </w:pPr>
            <w:sdt>
              <w:sdtPr>
                <w:rPr>
                  <w:spacing w:val="-4"/>
                </w:rPr>
                <w:alias w:val="Escriba el puesto 1:"/>
                <w:tag w:val="Escriba el puesto 1:"/>
                <w:id w:val="287256568"/>
                <w:placeholder>
                  <w:docPart w:val="95A0F6525FF84390B11460B9107FE8D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Puesto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empresa 1:"/>
                <w:tag w:val="Escriba la empresa 1:"/>
                <w:id w:val="-1857334048"/>
                <w:placeholder>
                  <w:docPart w:val="DEE725E0B66C4ED09EA54411C55810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Compañía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fecha de inicio del puesto de trabajo 1:"/>
                <w:tag w:val="Escriba la fecha de inicio del puesto de trabajo 1:"/>
                <w:id w:val="-667248424"/>
                <w:placeholder>
                  <w:docPart w:val="E259624A11C04B2DB5441C2A0541126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Fecha de inicio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– </w:t>
            </w:r>
            <w:sdt>
              <w:sdtPr>
                <w:rPr>
                  <w:spacing w:val="-4"/>
                </w:rPr>
                <w:alias w:val="Escriba la fecha de finalización del puesto de trabajo 1:"/>
                <w:tag w:val="Escriba la fecha de finalización del puesto de trabajo 1:"/>
                <w:id w:val="1198581279"/>
                <w:placeholder>
                  <w:docPart w:val="FA1FE401BD8D42C9ADB10C0758686FA0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C66C64">
                  <w:rPr>
                    <w:spacing w:val="-4"/>
                    <w:lang w:bidi="es-ES"/>
                  </w:rPr>
                  <w:t>Fecha de finalización</w:t>
                </w:r>
              </w:sdtContent>
            </w:sdt>
          </w:p>
          <w:sdt>
            <w:sdtPr>
              <w:alias w:val="Escriba los detalles de su experiencia 1:"/>
              <w:tag w:val="Escriba los detalles de su experiencia 1:"/>
              <w:id w:val="564761840"/>
              <w:placeholder>
                <w:docPart w:val="0CE7B12322C848A8A4825C3A5536181D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rPr>
                    <w:lang w:bidi="es-ES"/>
                  </w:rPr>
                  <w:t>Realice un resumen de sus responsabilidades principales, de sus cargos directivos y</w:t>
                </w:r>
                <w:r w:rsidR="00C66C64">
                  <w:rPr>
                    <w:lang w:bidi="es-ES"/>
                  </w:rPr>
                  <w:t xml:space="preserve"> de sus logros más destacados. </w:t>
                </w:r>
                <w:r w:rsidRPr="00906BEE">
                  <w:rPr>
                    <w:lang w:bidi="es-ES"/>
                  </w:rPr>
                  <w:t>No lo indique todo; incluya solo los datos relevantes que muestren la eficacia de su trabajo.</w:t>
                </w:r>
              </w:p>
            </w:sdtContent>
          </w:sdt>
          <w:p w:rsidR="002C2CDD" w:rsidRPr="00C66C64" w:rsidRDefault="0010309D" w:rsidP="007569C1">
            <w:pPr>
              <w:pStyle w:val="Ttulo4"/>
              <w:rPr>
                <w:spacing w:val="-4"/>
              </w:rPr>
            </w:pPr>
            <w:sdt>
              <w:sdtPr>
                <w:rPr>
                  <w:spacing w:val="-4"/>
                </w:rPr>
                <w:alias w:val="Escriba el puesto 2:"/>
                <w:tag w:val="Escriba el puesto 2:"/>
                <w:id w:val="1752540770"/>
                <w:placeholder>
                  <w:docPart w:val="03694B278B7E48B28AF49EFB2172CC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Puesto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empresa 2:"/>
                <w:tag w:val="Escriba la empresa 2:"/>
                <w:id w:val="1314912929"/>
                <w:placeholder>
                  <w:docPart w:val="DB69DC2F0B5A424DB6CC2212FB4D962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Compañía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fecha de inicio del puesto de trabajo 2:"/>
                <w:tag w:val="Escriba la fecha de inicio del puesto de trabajo 2:"/>
                <w:id w:val="156656456"/>
                <w:placeholder>
                  <w:docPart w:val="A200F3F9E5AA4632A29FAC5FD255AC9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C66C64">
                  <w:rPr>
                    <w:spacing w:val="-4"/>
                    <w:lang w:bidi="es-ES"/>
                  </w:rPr>
                  <w:t>Fecha de inicio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– </w:t>
            </w:r>
            <w:sdt>
              <w:sdtPr>
                <w:rPr>
                  <w:spacing w:val="-4"/>
                </w:rPr>
                <w:alias w:val="Escriba la fecha de finalización del puesto de trabajo 2:"/>
                <w:tag w:val="Escriba la fecha de finalización del puesto de trabajo 2:"/>
                <w:id w:val="545882806"/>
                <w:placeholder>
                  <w:docPart w:val="D18F7E7D79EB4DD7A5C0E7CF851C714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C66C64">
                  <w:rPr>
                    <w:spacing w:val="-4"/>
                    <w:lang w:bidi="es-ES"/>
                  </w:rPr>
                  <w:t>Fecha de finalización</w:t>
                </w:r>
              </w:sdtContent>
            </w:sdt>
          </w:p>
          <w:p w:rsidR="002C2CDD" w:rsidRPr="00906BEE" w:rsidRDefault="0010309D" w:rsidP="007569C1">
            <w:sdt>
              <w:sdtPr>
                <w:alias w:val="Escriba los detalles de su experiencia 2:"/>
                <w:tag w:val="Escriba los detalles de su experiencia 2:"/>
                <w:id w:val="-423336076"/>
                <w:placeholder>
                  <w:docPart w:val="1ED18B29F7DA4E298628120C86278C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906BEE" w:rsidRDefault="0010309D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6B0081F8B5FD4644951F234A88C0D0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:rsidR="002C2CDD" w:rsidRPr="00906BEE" w:rsidRDefault="0010309D" w:rsidP="007569C1">
            <w:pPr>
              <w:pStyle w:val="Ttulo4"/>
            </w:pPr>
            <w:sdt>
              <w:sdtPr>
                <w:alias w:val="Escriba la titulación 1:"/>
                <w:tag w:val="Escriba la titulación 1:"/>
                <w:id w:val="634905938"/>
                <w:placeholder>
                  <w:docPart w:val="DA16F512EC7C4FE3850D83F199F065A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Titulación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obtención:"/>
                <w:tag w:val="Escriba la fecha de obtención:"/>
                <w:id w:val="2025982333"/>
                <w:placeholder>
                  <w:docPart w:val="1EB15197C16F464B9DD887E8D4315BA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Fecha de obtención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el centro educativo:"/>
                <w:tag w:val="Escriba el centro educativo:"/>
                <w:id w:val="1872190286"/>
                <w:placeholder>
                  <w:docPart w:val="319E1542FDF440E4A2ED02494F1FBA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906BEE" w:rsidRDefault="0010309D" w:rsidP="007569C1">
            <w:sdt>
              <w:sdtPr>
                <w:alias w:val="Detalles de su formación 1:"/>
                <w:tag w:val="Detalles de su formación 1:"/>
                <w:id w:val="-670642327"/>
                <w:placeholder>
                  <w:docPart w:val="74520286152246C2836C4C0DBF5CCC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Puede incluir su calificación promedio y un resumen de los trabajos de clase, los premios y las matrículas de honor relevantes.</w:t>
                </w:r>
              </w:sdtContent>
            </w:sdt>
          </w:p>
          <w:p w:rsidR="002C2CDD" w:rsidRPr="00906BEE" w:rsidRDefault="0010309D" w:rsidP="007569C1">
            <w:pPr>
              <w:pStyle w:val="Ttulo4"/>
            </w:pPr>
            <w:sdt>
              <w:sdtPr>
                <w:alias w:val="Escriba la titulación 2:"/>
                <w:tag w:val="Escriba la titulación 2:"/>
                <w:id w:val="1903635745"/>
                <w:placeholder>
                  <w:docPart w:val="0A8B1153F8C64B92BD06A1DC1C72BD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Titulación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obtención:"/>
                <w:tag w:val="Escriba la fecha de obtención:"/>
                <w:id w:val="-1673556320"/>
                <w:placeholder>
                  <w:docPart w:val="8ABC5034B45B426FAFDFE5970F7BE80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Fecha de obtención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el centro educativo:"/>
                <w:tag w:val="Escriba el centro educativo:"/>
                <w:id w:val="-53469802"/>
                <w:placeholder>
                  <w:docPart w:val="E2986DB08EE341609F08978F66AB5E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906BEE" w:rsidRDefault="0010309D" w:rsidP="007569C1">
            <w:sdt>
              <w:sdtPr>
                <w:alias w:val="Detalles de su formación 2:"/>
                <w:tag w:val="Detalles de su formación 2:"/>
                <w:id w:val="-1546364347"/>
                <w:placeholder>
                  <w:docPart w:val="E65F233E0EE446F5881AE678E8921B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Vaya al grupo Estilos, que encontrará en la pestaña Inicio de la cinta de opciones, para aplicar el formato que necesite en un simple clic.</w:t>
                </w:r>
              </w:sdtContent>
            </w:sdt>
          </w:p>
          <w:p w:rsidR="002C2CDD" w:rsidRPr="00906BEE" w:rsidRDefault="0010309D" w:rsidP="007569C1">
            <w:pPr>
              <w:pStyle w:val="Ttulo3"/>
            </w:pPr>
            <w:sdt>
              <w:sdtPr>
                <w:alias w:val="Experiencia de voluntariado o dirección:"/>
                <w:tag w:val="Experiencia de voluntariado o dirección:"/>
                <w:id w:val="-1093778966"/>
                <w:placeholder>
                  <w:docPart w:val="5858C322413F4FBD98C3BE5E34006C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6"/>
                    <w:lang w:bidi="es-ES"/>
                  </w:rPr>
                  <w:t>Experiencia de voluntariado o dirección</w:t>
                </w:r>
              </w:sdtContent>
            </w:sdt>
          </w:p>
          <w:p w:rsidR="00741125" w:rsidRPr="00906BEE" w:rsidRDefault="0010309D" w:rsidP="00741125">
            <w:sdt>
              <w:sdtPr>
                <w:alias w:val="Escriba los detalles de su experiencia de voluntariado o de dirección:"/>
                <w:tag w:val="Escriba los detalles de su experiencia de voluntariado o de dirección:"/>
                <w:id w:val="1952504710"/>
                <w:placeholder>
                  <w:docPart w:val="2FB6C9E328E141C891EB02D97ECB699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rPr>
                    <w:lang w:bidi="es-ES"/>
                  </w:rPr>
                  <w:t>¿Ha administrado un equipo de un club, liderado un proyecto para su organización benéfica favorita o ha editado el periódico de su centro educativo? Prosiga y describa las experiencias que ilustran sus habilidades de dirección.</w:t>
                </w:r>
              </w:sdtContent>
            </w:sdt>
          </w:p>
        </w:tc>
      </w:tr>
    </w:tbl>
    <w:p w:rsidR="00290AAA" w:rsidRDefault="00290AAA" w:rsidP="00E22E87">
      <w:pPr>
        <w:pStyle w:val="Sinespaciado"/>
      </w:pPr>
    </w:p>
    <w:sectPr w:rsidR="00290AAA" w:rsidSect="00CE2D13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09D" w:rsidRDefault="0010309D" w:rsidP="00713050">
      <w:pPr>
        <w:spacing w:line="240" w:lineRule="auto"/>
      </w:pPr>
      <w:r>
        <w:separator/>
      </w:r>
    </w:p>
  </w:endnote>
  <w:endnote w:type="continuationSeparator" w:id="0">
    <w:p w:rsidR="0010309D" w:rsidRDefault="001030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2F4E7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F6FC40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9D0DC8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E824CB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319E1542FDF440E4A2ED02494F1FBA0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642033892"/>
            <w:placeholder>
              <w:docPart w:val="0A8B1153F8C64B92BD06A1DC1C72BD2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E2986DB08EE341609F08978F66AB5EF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5858C322413F4FBD98C3BE5E34006CD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B46E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175AD5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C18DA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92051D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AB009D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10309D" w:rsidP="003C5528">
          <w:pPr>
            <w:pStyle w:val="Piedepgina"/>
          </w:pPr>
          <w:sdt>
            <w:sdtPr>
              <w:alias w:val="Escriba el correo electrónico:"/>
              <w:tag w:val="Escriba el correo electrónico:"/>
              <w:id w:val="-1689822732"/>
              <w:placeholder>
                <w:docPart w:val="1EB15197C16F464B9DD887E8D4315BA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bidi="es-ES"/>
                </w:rPr>
                <w:t>Correo electrónico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scriba el nombre de usuario de Twitter:"/>
            <w:tag w:val="Escriba el nombre de usuario de Twitter:"/>
            <w:id w:val="1081720897"/>
            <w:placeholder>
              <w:docPart w:val="74520286152246C2836C4C0DBF5CCC7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scriba el teléfono:"/>
            <w:tag w:val="Escriba el teléfono:"/>
            <w:id w:val="-389655527"/>
            <w:placeholder>
              <w:docPart w:val="8ABC5034B45B426FAFDFE5970F7BE80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scriba la dirección URL de LinkedIn:"/>
            <w:tag w:val="Escriba la dirección URL de LinkedIn:"/>
            <w:id w:val="-1529023829"/>
            <w:placeholder>
              <w:docPart w:val="E65F233E0EE446F5881AE678E8921B7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09D" w:rsidRDefault="0010309D" w:rsidP="00713050">
      <w:pPr>
        <w:spacing w:line="240" w:lineRule="auto"/>
      </w:pPr>
      <w:r>
        <w:separator/>
      </w:r>
    </w:p>
  </w:footnote>
  <w:footnote w:type="continuationSeparator" w:id="0">
    <w:p w:rsidR="0010309D" w:rsidRDefault="001030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CE2D13" w:rsidP="00B167D7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3F7F9" wp14:editId="0EBCE034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-496570</wp:posOffset>
                    </wp:positionV>
                    <wp:extent cx="6461475" cy="1810385"/>
                    <wp:effectExtent l="0" t="0" r="0" b="0"/>
                    <wp:wrapNone/>
                    <wp:docPr id="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61475" cy="1810385"/>
                              <a:chOff x="0" y="0"/>
                              <a:chExt cx="646147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32800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07375E5" id="Grupo 3" o:spid="_x0000_s1026" style="position:absolute;margin-left:.3pt;margin-top:-39.1pt;width:508.8pt;height:142.55pt;z-index:-251657216;mso-width-relative:margin" coordsize="6461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">
                    <v:rect id="Rectángulo rojo" o:spid="_x0000_s1027" style="position:absolute;left:11334;top:4191;width:5328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r w:rsidR="004B0829">
            <w:t xml:space="preserve"> </w:t>
          </w:r>
          <w:sdt>
            <w:sdtPr>
              <w:alias w:val="Iniciales:"/>
              <w:tag w:val="Iniciales:"/>
              <w:id w:val="-1987928124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B0829">
                <w:t>sN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65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520"/>
          </w:tblGrid>
          <w:tr w:rsidR="001A5CA9" w:rsidTr="000D4AA2">
            <w:trPr>
              <w:trHeight w:hRule="exact" w:val="1152"/>
            </w:trPr>
            <w:tc>
              <w:tcPr>
                <w:tcW w:w="6520" w:type="dxa"/>
                <w:vAlign w:val="center"/>
              </w:tcPr>
              <w:p w:rsidR="001A5CA9" w:rsidRPr="009B3C40" w:rsidRDefault="0010309D" w:rsidP="001A5CA9">
                <w:pPr>
                  <w:pStyle w:val="Ttulo1"/>
                  <w:outlineLvl w:val="0"/>
                </w:pPr>
                <w:sdt>
                  <w:sdtPr>
                    <w:rPr>
                      <w:lang w:bidi="es-ES"/>
                    </w:rPr>
                    <w:alias w:val="Escriba su nombre:"/>
                    <w:tag w:val="Escriba su nombre:"/>
                    <w:id w:val="1982421306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43149">
                      <w:rPr>
                        <w:lang w:bidi="es-ES"/>
                      </w:rPr>
                      <w:t>Usuario de Windows</w:t>
                    </w:r>
                  </w:sdtContent>
                </w:sdt>
              </w:p>
              <w:p w:rsidR="001A5CA9" w:rsidRDefault="0010309D" w:rsidP="001A5CA9">
                <w:pPr>
                  <w:pStyle w:val="Ttulo2"/>
                  <w:outlineLvl w:val="1"/>
                </w:pPr>
                <w:sdt>
                  <w:sdtPr>
                    <w:alias w:val="Escriba la profesión o el sector:"/>
                    <w:tag w:val="Escriba la profesión o el sector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ínculo a otras propiedades en línea:"/>
                    <w:tag w:val="Vínculo a otras propiedades en línea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49"/>
    <w:rsid w:val="00091382"/>
    <w:rsid w:val="000A07DA"/>
    <w:rsid w:val="000A2BFA"/>
    <w:rsid w:val="000B0619"/>
    <w:rsid w:val="000B61CA"/>
    <w:rsid w:val="000C7F8D"/>
    <w:rsid w:val="000D4AA2"/>
    <w:rsid w:val="000F7610"/>
    <w:rsid w:val="0010309D"/>
    <w:rsid w:val="00104CE3"/>
    <w:rsid w:val="001135C6"/>
    <w:rsid w:val="00114ED7"/>
    <w:rsid w:val="00132500"/>
    <w:rsid w:val="00140B0E"/>
    <w:rsid w:val="001809CF"/>
    <w:rsid w:val="001A5CA9"/>
    <w:rsid w:val="001B2AC1"/>
    <w:rsid w:val="001B403A"/>
    <w:rsid w:val="001B5902"/>
    <w:rsid w:val="001C1576"/>
    <w:rsid w:val="001F0C78"/>
    <w:rsid w:val="001F4583"/>
    <w:rsid w:val="00217980"/>
    <w:rsid w:val="00271662"/>
    <w:rsid w:val="002718EA"/>
    <w:rsid w:val="0027404F"/>
    <w:rsid w:val="0027482B"/>
    <w:rsid w:val="00290AAA"/>
    <w:rsid w:val="00293B83"/>
    <w:rsid w:val="002B091C"/>
    <w:rsid w:val="002C2CDD"/>
    <w:rsid w:val="002D45C6"/>
    <w:rsid w:val="002E4720"/>
    <w:rsid w:val="002F03FA"/>
    <w:rsid w:val="00303553"/>
    <w:rsid w:val="00313E86"/>
    <w:rsid w:val="00326180"/>
    <w:rsid w:val="00333CD3"/>
    <w:rsid w:val="00340365"/>
    <w:rsid w:val="00342B64"/>
    <w:rsid w:val="00363F97"/>
    <w:rsid w:val="00364079"/>
    <w:rsid w:val="003C5528"/>
    <w:rsid w:val="003D03E5"/>
    <w:rsid w:val="003D23E5"/>
    <w:rsid w:val="004077FB"/>
    <w:rsid w:val="004244FF"/>
    <w:rsid w:val="00424DD9"/>
    <w:rsid w:val="0046104A"/>
    <w:rsid w:val="004717C5"/>
    <w:rsid w:val="004A24CC"/>
    <w:rsid w:val="004B0829"/>
    <w:rsid w:val="004E6377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6E1DEC"/>
    <w:rsid w:val="00713050"/>
    <w:rsid w:val="00741125"/>
    <w:rsid w:val="00746F7F"/>
    <w:rsid w:val="007569C1"/>
    <w:rsid w:val="00763832"/>
    <w:rsid w:val="0077719B"/>
    <w:rsid w:val="007C297F"/>
    <w:rsid w:val="007C65A1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7C6B"/>
    <w:rsid w:val="00A83413"/>
    <w:rsid w:val="00AA6A40"/>
    <w:rsid w:val="00AA75F6"/>
    <w:rsid w:val="00AD00FD"/>
    <w:rsid w:val="00AF0A8E"/>
    <w:rsid w:val="00B167D7"/>
    <w:rsid w:val="00B5664D"/>
    <w:rsid w:val="00BA5B40"/>
    <w:rsid w:val="00BD0206"/>
    <w:rsid w:val="00C2098A"/>
    <w:rsid w:val="00C5444A"/>
    <w:rsid w:val="00C612DA"/>
    <w:rsid w:val="00C66C64"/>
    <w:rsid w:val="00C7741E"/>
    <w:rsid w:val="00C875AB"/>
    <w:rsid w:val="00CA3DF1"/>
    <w:rsid w:val="00CA4581"/>
    <w:rsid w:val="00CE18D5"/>
    <w:rsid w:val="00CE2D13"/>
    <w:rsid w:val="00D04109"/>
    <w:rsid w:val="00D41CB7"/>
    <w:rsid w:val="00D528DE"/>
    <w:rsid w:val="00D70311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5E17"/>
    <w:rsid w:val="00EB2D52"/>
    <w:rsid w:val="00EB46EF"/>
    <w:rsid w:val="00EE6B5E"/>
    <w:rsid w:val="00EF7CC9"/>
    <w:rsid w:val="00F207C0"/>
    <w:rsid w:val="00F20AE5"/>
    <w:rsid w:val="00F43149"/>
    <w:rsid w:val="00F47E97"/>
    <w:rsid w:val="00F645C7"/>
    <w:rsid w:val="00F97A36"/>
    <w:rsid w:val="00FD370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EC0C25-2A55-44AE-BD60-0DBB4545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Initials">
    <w:name w:val="Initials"/>
    <w:basedOn w:val="Normal"/>
    <w:next w:val="Ttulo3"/>
    <w:uiPriority w:val="1"/>
    <w:qFormat/>
    <w:rsid w:val="00A77C6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der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969DCC7B14FE68C504F70EAEF8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1A95C-8257-4DF4-A01D-1CF9AF03F921}"/>
      </w:docPartPr>
      <w:docPartBody>
        <w:p w:rsidR="00000000" w:rsidRDefault="00422373">
          <w:pPr>
            <w:pStyle w:val="034969DCC7B14FE68C504F70EAEF8C22"/>
          </w:pPr>
          <w:r w:rsidRPr="004B0829">
            <w:t>sN</w:t>
          </w:r>
        </w:p>
      </w:docPartBody>
    </w:docPart>
    <w:docPart>
      <w:docPartPr>
        <w:name w:val="C9E27C5AEB7449EEBEF524C30F26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BC630-3D17-4648-9122-306D6319F05E}"/>
      </w:docPartPr>
      <w:docPartBody>
        <w:p w:rsidR="00000000" w:rsidRDefault="00422373">
          <w:pPr>
            <w:pStyle w:val="C9E27C5AEB7449EEBEF524C30F265F1B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E9F9EF7C4E354157BE9C94B3359ED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4999-1FA0-42C9-A4DE-42B2E8906035}"/>
      </w:docPartPr>
      <w:docPartBody>
        <w:p w:rsidR="000F3B91" w:rsidRDefault="00422373" w:rsidP="007569C1">
          <w:r w:rsidRPr="00906BEE">
            <w:rPr>
              <w:lang w:bidi="es-ES"/>
            </w:rPr>
            <w:t>Para empezar, haga clic en el texto de marcador de posición y empiece a escribir. Sea breve: una o dos frases.</w:t>
          </w:r>
        </w:p>
        <w:p w:rsidR="00000000" w:rsidRDefault="00422373">
          <w:pPr>
            <w:pStyle w:val="E9F9EF7C4E354157BE9C94B3359EDA33"/>
          </w:pPr>
          <w:r w:rsidRPr="00823C54">
            <w:rPr>
              <w:lang w:bidi="es-ES"/>
            </w:rPr>
            <w:t>Haga doble clic en las celdas de la tabla del pie de página para agregar la información de contacto (o elimine las columnas que no desee).</w:t>
          </w:r>
        </w:p>
      </w:docPartBody>
    </w:docPart>
    <w:docPart>
      <w:docPartPr>
        <w:name w:val="35461ECF207D4F958B10737756084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B0BFA-4F34-453E-BD3A-80BB8CBEC599}"/>
      </w:docPartPr>
      <w:docPartBody>
        <w:p w:rsidR="00000000" w:rsidRDefault="00422373">
          <w:pPr>
            <w:pStyle w:val="35461ECF207D4F958B1073775608498B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07FBC9AD654F49C5AAABA78C9666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3DFED-8EEB-4ED6-A890-9ACD838D523B}"/>
      </w:docPartPr>
      <w:docPartBody>
        <w:p w:rsidR="00000000" w:rsidRDefault="00422373">
          <w:pPr>
            <w:pStyle w:val="07FBC9AD654F49C5AAABA78C9666BDEE"/>
          </w:pPr>
          <w:r w:rsidRPr="00906BEE">
            <w:rPr>
              <w:lang w:bidi="es-ES"/>
            </w:rPr>
            <w:t>explique en qué es especialmente bueno. ¿Qué es lo que lo diferencia? Use su propio idioma, no jergas.</w:t>
          </w:r>
        </w:p>
      </w:docPartBody>
    </w:docPart>
    <w:docPart>
      <w:docPartPr>
        <w:name w:val="C83610E31EDB4778B33933D8C21EF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E7A83-926B-4C2B-8E9B-94ABC24E3429}"/>
      </w:docPartPr>
      <w:docPartBody>
        <w:p w:rsidR="00000000" w:rsidRDefault="00422373">
          <w:pPr>
            <w:pStyle w:val="C83610E31EDB4778B33933D8C21EF42F"/>
          </w:pPr>
          <w:r>
            <w:t>Your name</w:t>
          </w:r>
        </w:p>
      </w:docPartBody>
    </w:docPart>
    <w:docPart>
      <w:docPartPr>
        <w:name w:val="951BB4224B1744FA9C3E9D06F8114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A7B08-C8DF-4B27-817B-7581AD344EE9}"/>
      </w:docPartPr>
      <w:docPartBody>
        <w:p w:rsidR="00000000" w:rsidRDefault="00422373">
          <w:pPr>
            <w:pStyle w:val="951BB4224B1744FA9C3E9D06F8114F11"/>
          </w:pPr>
          <w:r w:rsidRPr="00906BEE">
            <w:rPr>
              <w:lang w:bidi="es-ES"/>
            </w:rPr>
            <w:t>Profesión o sector</w:t>
          </w:r>
        </w:p>
      </w:docPartBody>
    </w:docPart>
    <w:docPart>
      <w:docPartPr>
        <w:name w:val="D16CEA2CD8B14B5A802B0BFEBFB57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C2F3A-908F-4BAA-9152-58502F78F070}"/>
      </w:docPartPr>
      <w:docPartBody>
        <w:p w:rsidR="00000000" w:rsidRDefault="00422373">
          <w:pPr>
            <w:pStyle w:val="D16CEA2CD8B14B5A802B0BFEBFB57BC5"/>
          </w:pPr>
          <w:r w:rsidRPr="00906BEE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3E94E0A92A7B476EA25E87F1CB89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60805-260D-4BB3-B710-440CF4DFF520}"/>
      </w:docPartPr>
      <w:docPartBody>
        <w:p w:rsidR="00000000" w:rsidRDefault="00422373">
          <w:pPr>
            <w:pStyle w:val="3E94E0A92A7B476EA25E87F1CB89D200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95A0F6525FF84390B11460B9107FE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1AD33-54CE-4031-A779-A51EDF319067}"/>
      </w:docPartPr>
      <w:docPartBody>
        <w:p w:rsidR="00000000" w:rsidRDefault="00422373">
          <w:pPr>
            <w:pStyle w:val="95A0F6525FF84390B11460B9107FE8DE"/>
          </w:pPr>
          <w:r w:rsidRPr="00C66C64">
            <w:rPr>
              <w:spacing w:val="-4"/>
              <w:lang w:bidi="es-ES"/>
            </w:rPr>
            <w:t>Puesto</w:t>
          </w:r>
        </w:p>
      </w:docPartBody>
    </w:docPart>
    <w:docPart>
      <w:docPartPr>
        <w:name w:val="DEE725E0B66C4ED09EA54411C5581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47263-D6D2-4B8F-BFB0-769B58D9739D}"/>
      </w:docPartPr>
      <w:docPartBody>
        <w:p w:rsidR="00000000" w:rsidRDefault="00422373">
          <w:pPr>
            <w:pStyle w:val="DEE725E0B66C4ED09EA54411C5581027"/>
          </w:pPr>
          <w:r w:rsidRPr="00C66C64">
            <w:rPr>
              <w:spacing w:val="-4"/>
              <w:lang w:bidi="es-ES"/>
            </w:rPr>
            <w:t>Compañía</w:t>
          </w:r>
        </w:p>
      </w:docPartBody>
    </w:docPart>
    <w:docPart>
      <w:docPartPr>
        <w:name w:val="E259624A11C04B2DB5441C2A0541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25BF-4888-4AFA-9551-A7B62919F5DA}"/>
      </w:docPartPr>
      <w:docPartBody>
        <w:p w:rsidR="00000000" w:rsidRDefault="00422373">
          <w:pPr>
            <w:pStyle w:val="E259624A11C04B2DB5441C2A0541126E"/>
          </w:pPr>
          <w:r w:rsidRPr="00C66C64">
            <w:rPr>
              <w:spacing w:val="-4"/>
              <w:lang w:bidi="es-ES"/>
            </w:rPr>
            <w:t>Fecha de inicio</w:t>
          </w:r>
        </w:p>
      </w:docPartBody>
    </w:docPart>
    <w:docPart>
      <w:docPartPr>
        <w:name w:val="FA1FE401BD8D42C9ADB10C075868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1547-5CB0-4551-80ED-E812D89F862D}"/>
      </w:docPartPr>
      <w:docPartBody>
        <w:p w:rsidR="00000000" w:rsidRDefault="00422373">
          <w:pPr>
            <w:pStyle w:val="FA1FE401BD8D42C9ADB10C0758686FA0"/>
          </w:pPr>
          <w:r w:rsidRPr="00C66C64">
            <w:rPr>
              <w:spacing w:val="-4"/>
              <w:lang w:bidi="es-ES"/>
            </w:rPr>
            <w:t xml:space="preserve">Fecha de </w:t>
          </w:r>
          <w:r w:rsidRPr="00C66C64">
            <w:rPr>
              <w:spacing w:val="-4"/>
              <w:lang w:bidi="es-ES"/>
            </w:rPr>
            <w:t>finalización</w:t>
          </w:r>
        </w:p>
      </w:docPartBody>
    </w:docPart>
    <w:docPart>
      <w:docPartPr>
        <w:name w:val="0CE7B12322C848A8A4825C3A55361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B4C9-0134-46CA-8D1B-DF1A8908CB64}"/>
      </w:docPartPr>
      <w:docPartBody>
        <w:p w:rsidR="00000000" w:rsidRDefault="00422373">
          <w:pPr>
            <w:pStyle w:val="0CE7B12322C848A8A4825C3A5536181D"/>
          </w:pPr>
          <w:r w:rsidRPr="00906BEE">
            <w:rPr>
              <w:lang w:bidi="es-ES"/>
            </w:rPr>
            <w:t>Realice un resumen de sus responsabilidades principales, de sus cargos directivos y</w:t>
          </w:r>
          <w:r>
            <w:rPr>
              <w:lang w:bidi="es-ES"/>
            </w:rPr>
            <w:t xml:space="preserve"> de sus logros más destacado</w:t>
          </w:r>
          <w:r>
            <w:rPr>
              <w:lang w:bidi="es-ES"/>
            </w:rPr>
            <w:t xml:space="preserve">s. </w:t>
          </w:r>
          <w:r w:rsidRPr="00906BEE">
            <w:rPr>
              <w:lang w:bidi="es-ES"/>
            </w:rPr>
            <w:t>No lo indique todo; incluya solo los datos relevantes que muestren la eficacia de su trabajo.</w:t>
          </w:r>
        </w:p>
      </w:docPartBody>
    </w:docPart>
    <w:docPart>
      <w:docPartPr>
        <w:name w:val="03694B278B7E48B28AF49EFB2172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AC6E-6D89-4A69-A398-F000F6CCA9D9}"/>
      </w:docPartPr>
      <w:docPartBody>
        <w:p w:rsidR="00000000" w:rsidRDefault="00422373">
          <w:pPr>
            <w:pStyle w:val="03694B278B7E48B28AF49EFB2172CCD3"/>
          </w:pPr>
          <w:r w:rsidRPr="00C66C64">
            <w:rPr>
              <w:spacing w:val="-4"/>
              <w:lang w:bidi="es-ES"/>
            </w:rPr>
            <w:t>Puesto</w:t>
          </w:r>
        </w:p>
      </w:docPartBody>
    </w:docPart>
    <w:docPart>
      <w:docPartPr>
        <w:name w:val="DB69DC2F0B5A424DB6CC2212FB4D9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D623-A7D5-458A-BD36-605F1A37957C}"/>
      </w:docPartPr>
      <w:docPartBody>
        <w:p w:rsidR="00000000" w:rsidRDefault="00422373">
          <w:pPr>
            <w:pStyle w:val="DB69DC2F0B5A424DB6CC2212FB4D962E"/>
          </w:pPr>
          <w:r w:rsidRPr="00C66C64">
            <w:rPr>
              <w:spacing w:val="-4"/>
              <w:lang w:bidi="es-ES"/>
            </w:rPr>
            <w:t>Compañía</w:t>
          </w:r>
        </w:p>
      </w:docPartBody>
    </w:docPart>
    <w:docPart>
      <w:docPartPr>
        <w:name w:val="A200F3F9E5AA4632A29FAC5FD255A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6C94B-B0AA-4995-B8DA-6C5EAF5EF685}"/>
      </w:docPartPr>
      <w:docPartBody>
        <w:p w:rsidR="00000000" w:rsidRDefault="00422373">
          <w:pPr>
            <w:pStyle w:val="A200F3F9E5AA4632A29FAC5FD255AC98"/>
          </w:pPr>
          <w:r w:rsidRPr="00C66C64">
            <w:rPr>
              <w:spacing w:val="-4"/>
              <w:lang w:bidi="es-ES"/>
            </w:rPr>
            <w:t>Fecha de inicio</w:t>
          </w:r>
        </w:p>
      </w:docPartBody>
    </w:docPart>
    <w:docPart>
      <w:docPartPr>
        <w:name w:val="D18F7E7D79EB4DD7A5C0E7CF851C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BBD7-1289-444C-B4F8-D48CDB3F8798}"/>
      </w:docPartPr>
      <w:docPartBody>
        <w:p w:rsidR="00000000" w:rsidRDefault="00422373">
          <w:pPr>
            <w:pStyle w:val="D18F7E7D79EB4DD7A5C0E7CF851C714C"/>
          </w:pPr>
          <w:r w:rsidRPr="00C66C64">
            <w:rPr>
              <w:spacing w:val="-4"/>
              <w:lang w:bidi="es-ES"/>
            </w:rPr>
            <w:t>Fecha de finalización</w:t>
          </w:r>
        </w:p>
      </w:docPartBody>
    </w:docPart>
    <w:docPart>
      <w:docPartPr>
        <w:name w:val="1ED18B29F7DA4E298628120C86278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2BD97-A7D8-4A69-97A5-325B006F3851}"/>
      </w:docPartPr>
      <w:docPartBody>
        <w:p w:rsidR="00000000" w:rsidRDefault="00422373">
          <w:pPr>
            <w:pStyle w:val="1ED18B29F7DA4E298628120C86278C39"/>
          </w:pPr>
          <w:r w:rsidRPr="00906BE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6B0081F8B5FD4644951F234A88C0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EEB50-F37C-4D9F-A611-8F596EE72C66}"/>
      </w:docPartPr>
      <w:docPartBody>
        <w:p w:rsidR="00000000" w:rsidRDefault="00422373">
          <w:pPr>
            <w:pStyle w:val="6B0081F8B5FD4644951F234A88C0D021"/>
          </w:pPr>
          <w:r w:rsidRPr="00906BEE">
            <w:rPr>
              <w:lang w:bidi="es-ES"/>
            </w:rPr>
            <w:t>Formaci</w:t>
          </w:r>
          <w:r w:rsidRPr="00906BEE">
            <w:rPr>
              <w:lang w:bidi="es-ES"/>
            </w:rPr>
            <w:t>ón</w:t>
          </w:r>
        </w:p>
      </w:docPartBody>
    </w:docPart>
    <w:docPart>
      <w:docPartPr>
        <w:name w:val="DA16F512EC7C4FE3850D83F199F06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3566B-17F9-4326-AEAC-E619D4DA0A1C}"/>
      </w:docPartPr>
      <w:docPartBody>
        <w:p w:rsidR="00000000" w:rsidRDefault="00422373">
          <w:pPr>
            <w:pStyle w:val="DA16F512EC7C4FE3850D83F199F065A9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1EB15197C16F464B9DD887E8D431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CA6C7-5A41-47A1-B89F-4B50484EFFCC}"/>
      </w:docPartPr>
      <w:docPartBody>
        <w:p w:rsidR="00000000" w:rsidRDefault="00422373">
          <w:pPr>
            <w:pStyle w:val="1EB15197C16F464B9DD887E8D4315BA0"/>
          </w:pPr>
          <w:r w:rsidRPr="00906BEE">
            <w:rPr>
              <w:lang w:bidi="es-ES"/>
            </w:rPr>
            <w:t>Fecha de obtención</w:t>
          </w:r>
        </w:p>
      </w:docPartBody>
    </w:docPart>
    <w:docPart>
      <w:docPartPr>
        <w:name w:val="319E1542FDF440E4A2ED02494F1F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E215-6E30-4D63-81F6-A21FEC50F59C}"/>
      </w:docPartPr>
      <w:docPartBody>
        <w:p w:rsidR="00000000" w:rsidRDefault="00422373">
          <w:pPr>
            <w:pStyle w:val="319E1542FDF440E4A2ED02494F1FBA0F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74520286152246C2836C4C0DBF5C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31BD8-FF09-4668-B9F2-9AA287B461D8}"/>
      </w:docPartPr>
      <w:docPartBody>
        <w:p w:rsidR="00000000" w:rsidRDefault="00422373">
          <w:pPr>
            <w:pStyle w:val="74520286152246C2836C4C0DBF5CCC7C"/>
          </w:pPr>
          <w:r w:rsidRPr="00906BEE">
            <w:rPr>
              <w:lang w:bidi="es-ES"/>
            </w:rPr>
            <w:t>Puede incluir su calificación promedio y un resumen de los trabajos de clase, los premios y las matrículas de honor relevantes.</w:t>
          </w:r>
        </w:p>
      </w:docPartBody>
    </w:docPart>
    <w:docPart>
      <w:docPartPr>
        <w:name w:val="0A8B1153F8C64B92BD06A1DC1C72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769F-174D-4A40-B35F-D4C29201A81F}"/>
      </w:docPartPr>
      <w:docPartBody>
        <w:p w:rsidR="00000000" w:rsidRDefault="00422373">
          <w:pPr>
            <w:pStyle w:val="0A8B1153F8C64B92BD06A1DC1C72BD22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8ABC5034B45B426FAFDFE5970F7B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4E25-DB62-41D2-B8B5-829207FC01C9}"/>
      </w:docPartPr>
      <w:docPartBody>
        <w:p w:rsidR="00000000" w:rsidRDefault="00422373">
          <w:pPr>
            <w:pStyle w:val="8ABC5034B45B426FAFDFE5970F7BE801"/>
          </w:pPr>
          <w:r w:rsidRPr="00906BEE">
            <w:rPr>
              <w:lang w:bidi="es-ES"/>
            </w:rPr>
            <w:t>Fecha de obtención</w:t>
          </w:r>
        </w:p>
      </w:docPartBody>
    </w:docPart>
    <w:docPart>
      <w:docPartPr>
        <w:name w:val="E2986DB08EE341609F08978F66AB5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533C-89AF-42F4-B2C7-3CFDFCEA1D43}"/>
      </w:docPartPr>
      <w:docPartBody>
        <w:p w:rsidR="00000000" w:rsidRDefault="00422373">
          <w:pPr>
            <w:pStyle w:val="E2986DB08EE341609F08978F66AB5EF6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E65F233E0EE446F5881AE678E8921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D1D8-739D-4B87-BE92-339384A88B77}"/>
      </w:docPartPr>
      <w:docPartBody>
        <w:p w:rsidR="00000000" w:rsidRDefault="00422373">
          <w:pPr>
            <w:pStyle w:val="E65F233E0EE446F5881AE678E8921B7A"/>
          </w:pPr>
          <w:r w:rsidRPr="00906BEE">
            <w:rPr>
              <w:lang w:bidi="es-ES"/>
            </w:rPr>
            <w:t xml:space="preserve">Vaya al grupo Estilos, que </w:t>
          </w:r>
          <w:r w:rsidRPr="00906BEE">
            <w:rPr>
              <w:lang w:bidi="es-ES"/>
            </w:rPr>
            <w:t>encontrará en la pestaña Inicio de la cinta de opciones, para aplicar el formato que necesite en un simple clic.</w:t>
          </w:r>
        </w:p>
      </w:docPartBody>
    </w:docPart>
    <w:docPart>
      <w:docPartPr>
        <w:name w:val="5858C322413F4FBD98C3BE5E34006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D16D-488E-40B9-9174-998151BD8070}"/>
      </w:docPartPr>
      <w:docPartBody>
        <w:p w:rsidR="00000000" w:rsidRDefault="00422373">
          <w:pPr>
            <w:pStyle w:val="5858C322413F4FBD98C3BE5E34006CD5"/>
          </w:pPr>
          <w:r w:rsidRPr="00C66C64">
            <w:rPr>
              <w:spacing w:val="-6"/>
              <w:lang w:bidi="es-ES"/>
            </w:rPr>
            <w:t>Experiencia de voluntariado o dirección</w:t>
          </w:r>
        </w:p>
      </w:docPartBody>
    </w:docPart>
    <w:docPart>
      <w:docPartPr>
        <w:name w:val="2FB6C9E328E141C891EB02D97ECB6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0FF9D-959B-4DCE-AB0C-48D20F2D6C02}"/>
      </w:docPartPr>
      <w:docPartBody>
        <w:p w:rsidR="00000000" w:rsidRDefault="00422373">
          <w:pPr>
            <w:pStyle w:val="2FB6C9E328E141C891EB02D97ECB6994"/>
          </w:pPr>
          <w:r w:rsidRPr="00906BEE">
            <w:rPr>
              <w:lang w:bidi="es-ES"/>
            </w:rPr>
            <w:t>¿Ha administrado un equipo de un club, liderado un proyecto para su organización benéfica favorita o ha</w:t>
          </w:r>
          <w:r w:rsidRPr="00906BEE">
            <w:rPr>
              <w:lang w:bidi="es-ES"/>
            </w:rPr>
            <w:t xml:space="preserve"> editado el periódico de su centro educativo? Prosiga y describa las experiencias que ilustran sus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73"/>
    <w:rsid w:val="004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4969DCC7B14FE68C504F70EAEF8C22">
    <w:name w:val="034969DCC7B14FE68C504F70EAEF8C22"/>
  </w:style>
  <w:style w:type="paragraph" w:customStyle="1" w:styleId="C9E27C5AEB7449EEBEF524C30F265F1B">
    <w:name w:val="C9E27C5AEB7449EEBEF524C30F265F1B"/>
  </w:style>
  <w:style w:type="paragraph" w:customStyle="1" w:styleId="E9F9EF7C4E354157BE9C94B3359EDA33">
    <w:name w:val="E9F9EF7C4E354157BE9C94B3359EDA33"/>
  </w:style>
  <w:style w:type="paragraph" w:customStyle="1" w:styleId="35461ECF207D4F958B1073775608498B">
    <w:name w:val="35461ECF207D4F958B1073775608498B"/>
  </w:style>
  <w:style w:type="paragraph" w:customStyle="1" w:styleId="07FBC9AD654F49C5AAABA78C9666BDEE">
    <w:name w:val="07FBC9AD654F49C5AAABA78C9666BDEE"/>
  </w:style>
  <w:style w:type="paragraph" w:customStyle="1" w:styleId="C83610E31EDB4778B33933D8C21EF42F">
    <w:name w:val="C83610E31EDB4778B33933D8C21EF42F"/>
  </w:style>
  <w:style w:type="paragraph" w:customStyle="1" w:styleId="951BB4224B1744FA9C3E9D06F8114F11">
    <w:name w:val="951BB4224B1744FA9C3E9D06F8114F11"/>
  </w:style>
  <w:style w:type="paragraph" w:customStyle="1" w:styleId="D16CEA2CD8B14B5A802B0BFEBFB57BC5">
    <w:name w:val="D16CEA2CD8B14B5A802B0BFEBFB57BC5"/>
  </w:style>
  <w:style w:type="paragraph" w:customStyle="1" w:styleId="3E94E0A92A7B476EA25E87F1CB89D200">
    <w:name w:val="3E94E0A92A7B476EA25E87F1CB89D200"/>
  </w:style>
  <w:style w:type="paragraph" w:customStyle="1" w:styleId="95A0F6525FF84390B11460B9107FE8DE">
    <w:name w:val="95A0F6525FF84390B11460B9107FE8DE"/>
  </w:style>
  <w:style w:type="paragraph" w:customStyle="1" w:styleId="DEE725E0B66C4ED09EA54411C5581027">
    <w:name w:val="DEE725E0B66C4ED09EA54411C5581027"/>
  </w:style>
  <w:style w:type="paragraph" w:customStyle="1" w:styleId="E259624A11C04B2DB5441C2A0541126E">
    <w:name w:val="E259624A11C04B2DB5441C2A0541126E"/>
  </w:style>
  <w:style w:type="paragraph" w:customStyle="1" w:styleId="FA1FE401BD8D42C9ADB10C0758686FA0">
    <w:name w:val="FA1FE401BD8D42C9ADB10C0758686FA0"/>
  </w:style>
  <w:style w:type="paragraph" w:customStyle="1" w:styleId="0CE7B12322C848A8A4825C3A5536181D">
    <w:name w:val="0CE7B12322C848A8A4825C3A5536181D"/>
  </w:style>
  <w:style w:type="paragraph" w:customStyle="1" w:styleId="03694B278B7E48B28AF49EFB2172CCD3">
    <w:name w:val="03694B278B7E48B28AF49EFB2172CCD3"/>
  </w:style>
  <w:style w:type="paragraph" w:customStyle="1" w:styleId="DB69DC2F0B5A424DB6CC2212FB4D962E">
    <w:name w:val="DB69DC2F0B5A424DB6CC2212FB4D962E"/>
  </w:style>
  <w:style w:type="paragraph" w:customStyle="1" w:styleId="A200F3F9E5AA4632A29FAC5FD255AC98">
    <w:name w:val="A200F3F9E5AA4632A29FAC5FD255AC98"/>
  </w:style>
  <w:style w:type="paragraph" w:customStyle="1" w:styleId="D18F7E7D79EB4DD7A5C0E7CF851C714C">
    <w:name w:val="D18F7E7D79EB4DD7A5C0E7CF851C714C"/>
  </w:style>
  <w:style w:type="paragraph" w:customStyle="1" w:styleId="1ED18B29F7DA4E298628120C86278C39">
    <w:name w:val="1ED18B29F7DA4E298628120C86278C39"/>
  </w:style>
  <w:style w:type="paragraph" w:customStyle="1" w:styleId="6B0081F8B5FD4644951F234A88C0D021">
    <w:name w:val="6B0081F8B5FD4644951F234A88C0D021"/>
  </w:style>
  <w:style w:type="paragraph" w:customStyle="1" w:styleId="DA16F512EC7C4FE3850D83F199F065A9">
    <w:name w:val="DA16F512EC7C4FE3850D83F199F065A9"/>
  </w:style>
  <w:style w:type="paragraph" w:customStyle="1" w:styleId="1EB15197C16F464B9DD887E8D4315BA0">
    <w:name w:val="1EB15197C16F464B9DD887E8D4315BA0"/>
  </w:style>
  <w:style w:type="paragraph" w:customStyle="1" w:styleId="319E1542FDF440E4A2ED02494F1FBA0F">
    <w:name w:val="319E1542FDF440E4A2ED02494F1FBA0F"/>
  </w:style>
  <w:style w:type="paragraph" w:customStyle="1" w:styleId="74520286152246C2836C4C0DBF5CCC7C">
    <w:name w:val="74520286152246C2836C4C0DBF5CCC7C"/>
  </w:style>
  <w:style w:type="paragraph" w:customStyle="1" w:styleId="0A8B1153F8C64B92BD06A1DC1C72BD22">
    <w:name w:val="0A8B1153F8C64B92BD06A1DC1C72BD22"/>
  </w:style>
  <w:style w:type="paragraph" w:customStyle="1" w:styleId="8ABC5034B45B426FAFDFE5970F7BE801">
    <w:name w:val="8ABC5034B45B426FAFDFE5970F7BE801"/>
  </w:style>
  <w:style w:type="paragraph" w:customStyle="1" w:styleId="E2986DB08EE341609F08978F66AB5EF6">
    <w:name w:val="E2986DB08EE341609F08978F66AB5EF6"/>
  </w:style>
  <w:style w:type="paragraph" w:customStyle="1" w:styleId="E65F233E0EE446F5881AE678E8921B7A">
    <w:name w:val="E65F233E0EE446F5881AE678E8921B7A"/>
  </w:style>
  <w:style w:type="paragraph" w:customStyle="1" w:styleId="5858C322413F4FBD98C3BE5E34006CD5">
    <w:name w:val="5858C322413F4FBD98C3BE5E34006CD5"/>
  </w:style>
  <w:style w:type="paragraph" w:customStyle="1" w:styleId="2FB6C9E328E141C891EB02D97ECB6994">
    <w:name w:val="2FB6C9E328E141C891EB02D97ECB69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Duncam Ospina</cp:lastModifiedBy>
  <cp:revision>1</cp:revision>
  <dcterms:created xsi:type="dcterms:W3CDTF">2019-04-24T04:04:00Z</dcterms:created>
  <dcterms:modified xsi:type="dcterms:W3CDTF">2019-04-24T04:04:00Z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